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B65BE8">
        <w:trPr>
          <w:trHeight w:val="4410"/>
        </w:trPr>
        <w:tc>
          <w:tcPr>
            <w:tcW w:w="3600" w:type="dxa"/>
            <w:vAlign w:val="bottom"/>
          </w:tcPr>
          <w:p w:rsidR="001B2ABD" w:rsidRDefault="0008752F" w:rsidP="0008752F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01DBD31" wp14:editId="5FEFADC2">
                  <wp:extent cx="1963279" cy="1617980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DP 49836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570" cy="162893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E94152" w:rsidRPr="004E51EA" w:rsidRDefault="00784E5C" w:rsidP="00784E5C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4E51EA">
              <w:rPr>
                <w:rFonts w:ascii="Times New Roman" w:hAnsi="Times New Roman" w:cs="Times New Roman"/>
                <w:sz w:val="96"/>
                <w:szCs w:val="96"/>
              </w:rPr>
              <w:t>Yasmin Khatun</w:t>
            </w:r>
          </w:p>
          <w:p w:rsidR="00784E5C" w:rsidRPr="00784E5C" w:rsidRDefault="00784E5C" w:rsidP="00784E5C">
            <w:pPr>
              <w:jc w:val="center"/>
              <w:rPr>
                <w:rFonts w:ascii="Calibri" w:hAnsi="Calibri" w:cs="Calibri"/>
                <w:sz w:val="96"/>
                <w:szCs w:val="96"/>
              </w:rPr>
            </w:pPr>
          </w:p>
          <w:p w:rsidR="001B2ABD" w:rsidRPr="00E94152" w:rsidRDefault="00784E5C" w:rsidP="004E51EA">
            <w:pPr>
              <w:pStyle w:val="Heading2"/>
              <w:rPr>
                <w:sz w:val="24"/>
                <w:szCs w:val="24"/>
              </w:rPr>
            </w:pPr>
            <w:r w:rsidRPr="004E51EA">
              <w:t>Objectiv</w:t>
            </w:r>
            <w:r w:rsidRPr="004E51EA">
              <w:rPr>
                <w:spacing w:val="2"/>
              </w:rPr>
              <w:t>e</w:t>
            </w:r>
          </w:p>
          <w:p w:rsidR="008562DF" w:rsidRPr="00E94152" w:rsidRDefault="008562DF" w:rsidP="00784E5C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8562DF" w:rsidRPr="001F33A9" w:rsidRDefault="00784E5C" w:rsidP="00784E5C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 w:rsidRPr="001F33A9">
              <w:rPr>
                <w:rFonts w:ascii="Arial" w:hAnsi="Arial" w:cs="Arial"/>
                <w:sz w:val="22"/>
              </w:rPr>
              <w:t>To</w:t>
            </w:r>
            <w:r w:rsidR="008562DF" w:rsidRPr="001F33A9">
              <w:rPr>
                <w:rFonts w:ascii="Arial" w:hAnsi="Arial" w:cs="Arial"/>
                <w:sz w:val="22"/>
              </w:rPr>
              <w:t xml:space="preserve"> be able to work for an encouraging and stable company that will assist me developing, improving and obtaining the necessary skills in order to became the best engineer possible.</w:t>
            </w:r>
          </w:p>
          <w:p w:rsidR="008562DF" w:rsidRPr="00E94152" w:rsidRDefault="008562DF" w:rsidP="00784E5C">
            <w:pPr>
              <w:jc w:val="both"/>
              <w:rPr>
                <w:rFonts w:ascii="Arial" w:hAnsi="Arial" w:cs="Arial"/>
              </w:rPr>
            </w:pPr>
          </w:p>
        </w:tc>
      </w:tr>
      <w:tr w:rsidR="001B2ABD" w:rsidTr="00B65BE8">
        <w:tc>
          <w:tcPr>
            <w:tcW w:w="3600" w:type="dxa"/>
            <w:shd w:val="clear" w:color="auto" w:fill="FFFFFF" w:themeFill="background1"/>
          </w:tcPr>
          <w:sdt>
            <w:sdtPr>
              <w:id w:val="-1711873194"/>
              <w:placeholder>
                <w:docPart w:val="CF5B03AF9BC549E4A195105DE03E796A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2D11FC">
                  <w:rPr>
                    <w:rFonts w:ascii="Arial" w:hAnsi="Arial" w:cs="Arial"/>
                    <w:u w:val="single"/>
                  </w:rPr>
                  <w:t>Profile</w:t>
                </w:r>
              </w:p>
            </w:sdtContent>
          </w:sdt>
          <w:p w:rsidR="00036450" w:rsidRPr="001F33A9" w:rsidRDefault="00784E5C" w:rsidP="00B46C3F">
            <w:pPr>
              <w:rPr>
                <w:rFonts w:ascii="Arial" w:hAnsi="Arial" w:cs="Arial"/>
              </w:rPr>
            </w:pPr>
            <w:r w:rsidRPr="001F33A9">
              <w:rPr>
                <w:rFonts w:ascii="Arial" w:hAnsi="Arial" w:cs="Arial"/>
              </w:rPr>
              <w:t>FATHER’S NAME</w:t>
            </w:r>
            <w:r w:rsidRPr="001F33A9">
              <w:rPr>
                <w:rFonts w:ascii="Arial" w:hAnsi="Arial" w:cs="Arial"/>
                <w:sz w:val="20"/>
                <w:szCs w:val="20"/>
              </w:rPr>
              <w:t>:  Md. Iftekhar Khan</w:t>
            </w:r>
          </w:p>
          <w:p w:rsidR="00B46C3F" w:rsidRPr="001F33A9" w:rsidRDefault="00B46C3F" w:rsidP="00B46C3F">
            <w:pPr>
              <w:rPr>
                <w:rFonts w:ascii="Arial" w:hAnsi="Arial" w:cs="Arial"/>
                <w:sz w:val="20"/>
                <w:szCs w:val="20"/>
              </w:rPr>
            </w:pPr>
            <w:r w:rsidRPr="001F33A9">
              <w:rPr>
                <w:rFonts w:ascii="Arial" w:hAnsi="Arial" w:cs="Arial"/>
              </w:rPr>
              <w:t>MOTHER’S NAME</w:t>
            </w:r>
            <w:r w:rsidRPr="001F33A9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784E5C" w:rsidRPr="001F33A9">
              <w:rPr>
                <w:rFonts w:ascii="Arial" w:hAnsi="Arial" w:cs="Arial"/>
                <w:sz w:val="20"/>
                <w:szCs w:val="20"/>
              </w:rPr>
              <w:t xml:space="preserve">Ijatun Bibi </w:t>
            </w:r>
          </w:p>
          <w:p w:rsidR="00B46C3F" w:rsidRPr="001F33A9" w:rsidRDefault="00B46C3F" w:rsidP="00B46C3F">
            <w:pPr>
              <w:rPr>
                <w:rFonts w:ascii="Arial" w:hAnsi="Arial" w:cs="Arial"/>
                <w:sz w:val="20"/>
                <w:szCs w:val="20"/>
              </w:rPr>
            </w:pPr>
            <w:r w:rsidRPr="001F33A9">
              <w:rPr>
                <w:rFonts w:ascii="Arial" w:hAnsi="Arial" w:cs="Arial"/>
              </w:rPr>
              <w:t>DATE OF BIRTH</w:t>
            </w:r>
            <w:r w:rsidRPr="001F33A9">
              <w:rPr>
                <w:rFonts w:ascii="Arial" w:hAnsi="Arial" w:cs="Arial"/>
                <w:sz w:val="20"/>
                <w:szCs w:val="20"/>
              </w:rPr>
              <w:t>: 09/09/2001</w:t>
            </w:r>
          </w:p>
          <w:p w:rsidR="00B46C3F" w:rsidRPr="001610D5" w:rsidRDefault="00B46C3F" w:rsidP="00B46C3F"/>
          <w:p w:rsidR="00036450" w:rsidRPr="002D11FC" w:rsidRDefault="001610D5" w:rsidP="00036450">
            <w:pPr>
              <w:rPr>
                <w:rFonts w:ascii="Arial" w:hAnsi="Arial" w:cs="Arial"/>
                <w:b/>
                <w:color w:val="548AB7" w:themeColor="accent1" w:themeShade="BF"/>
                <w:sz w:val="24"/>
                <w:szCs w:val="24"/>
                <w:u w:val="single"/>
              </w:rPr>
            </w:pPr>
            <w:r w:rsidRPr="002D11FC">
              <w:rPr>
                <w:rFonts w:ascii="Arial" w:hAnsi="Arial" w:cs="Arial"/>
                <w:b/>
                <w:color w:val="548AB7" w:themeColor="accent1" w:themeShade="BF"/>
                <w:sz w:val="24"/>
                <w:szCs w:val="24"/>
                <w:u w:val="single"/>
              </w:rPr>
              <w:t>ADDRESS</w:t>
            </w:r>
          </w:p>
          <w:p w:rsidR="001610D5" w:rsidRDefault="001610D5" w:rsidP="00036450">
            <w:pPr>
              <w:rPr>
                <w:color w:val="000000" w:themeColor="text1"/>
                <w:szCs w:val="18"/>
              </w:rPr>
            </w:pPr>
          </w:p>
          <w:p w:rsidR="00143F27" w:rsidRPr="001F33A9" w:rsidRDefault="00784E5C" w:rsidP="0003645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F33A9">
              <w:rPr>
                <w:rFonts w:ascii="Arial" w:hAnsi="Arial" w:cs="Arial"/>
                <w:color w:val="000000" w:themeColor="text1"/>
                <w:szCs w:val="18"/>
              </w:rPr>
              <w:t>COUNTRY</w:t>
            </w:r>
            <w:r w:rsidRPr="001F33A9">
              <w:rPr>
                <w:rFonts w:ascii="Arial" w:hAnsi="Arial" w:cs="Arial"/>
                <w:color w:val="000000" w:themeColor="text1"/>
                <w:sz w:val="22"/>
              </w:rPr>
              <w:t xml:space="preserve">: </w:t>
            </w:r>
            <w:r w:rsidRPr="001F33A9">
              <w:rPr>
                <w:rFonts w:ascii="Arial" w:hAnsi="Arial" w:cs="Arial"/>
                <w:color w:val="000000" w:themeColor="text1"/>
                <w:sz w:val="20"/>
                <w:szCs w:val="20"/>
              </w:rPr>
              <w:t>India</w:t>
            </w:r>
          </w:p>
          <w:p w:rsidR="00143F27" w:rsidRPr="001F33A9" w:rsidRDefault="00784E5C" w:rsidP="0003645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F33A9">
              <w:rPr>
                <w:rFonts w:ascii="Arial" w:hAnsi="Arial" w:cs="Arial"/>
                <w:color w:val="000000" w:themeColor="text1"/>
                <w:szCs w:val="18"/>
              </w:rPr>
              <w:t xml:space="preserve">STATE: </w:t>
            </w:r>
            <w:r w:rsidRPr="001F33A9">
              <w:rPr>
                <w:rFonts w:ascii="Arial" w:hAnsi="Arial" w:cs="Arial"/>
                <w:color w:val="000000" w:themeColor="text1"/>
                <w:sz w:val="20"/>
                <w:szCs w:val="20"/>
              </w:rPr>
              <w:t>Odisha</w:t>
            </w:r>
          </w:p>
          <w:p w:rsidR="00143F27" w:rsidRPr="001F33A9" w:rsidRDefault="00784E5C" w:rsidP="00036450">
            <w:pPr>
              <w:rPr>
                <w:rFonts w:ascii="Arial" w:hAnsi="Arial" w:cs="Arial"/>
                <w:color w:val="000000" w:themeColor="text1"/>
                <w:szCs w:val="18"/>
              </w:rPr>
            </w:pPr>
            <w:r w:rsidRPr="001F33A9">
              <w:rPr>
                <w:rFonts w:ascii="Arial" w:hAnsi="Arial" w:cs="Arial"/>
                <w:color w:val="000000" w:themeColor="text1"/>
                <w:szCs w:val="18"/>
              </w:rPr>
              <w:t>DIST</w:t>
            </w:r>
            <w:r w:rsidRPr="001F33A9">
              <w:rPr>
                <w:rFonts w:ascii="Arial" w:hAnsi="Arial" w:cs="Arial"/>
                <w:color w:val="000000" w:themeColor="text1"/>
                <w:sz w:val="20"/>
                <w:szCs w:val="20"/>
              </w:rPr>
              <w:t>: Balasore</w:t>
            </w:r>
          </w:p>
          <w:p w:rsidR="00143F27" w:rsidRPr="001F33A9" w:rsidRDefault="00784E5C" w:rsidP="0003645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F33A9">
              <w:rPr>
                <w:rFonts w:ascii="Arial" w:hAnsi="Arial" w:cs="Arial"/>
                <w:color w:val="000000" w:themeColor="text1"/>
                <w:szCs w:val="18"/>
              </w:rPr>
              <w:t xml:space="preserve">AT: </w:t>
            </w:r>
            <w:r w:rsidRPr="001F33A9">
              <w:rPr>
                <w:rFonts w:ascii="Arial" w:hAnsi="Arial" w:cs="Arial"/>
                <w:color w:val="000000" w:themeColor="text1"/>
                <w:sz w:val="20"/>
                <w:szCs w:val="20"/>
              </w:rPr>
              <w:t>Manikhamb</w:t>
            </w:r>
          </w:p>
          <w:p w:rsidR="00143F27" w:rsidRPr="001F33A9" w:rsidRDefault="00784E5C" w:rsidP="0003645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F33A9">
              <w:rPr>
                <w:rFonts w:ascii="Arial" w:hAnsi="Arial" w:cs="Arial"/>
                <w:color w:val="000000" w:themeColor="text1"/>
                <w:szCs w:val="18"/>
              </w:rPr>
              <w:t>P.O</w:t>
            </w:r>
            <w:r w:rsidRPr="001F33A9">
              <w:rPr>
                <w:rFonts w:ascii="Arial" w:hAnsi="Arial" w:cs="Arial"/>
                <w:color w:val="000000" w:themeColor="text1"/>
                <w:sz w:val="22"/>
              </w:rPr>
              <w:t xml:space="preserve">: </w:t>
            </w:r>
            <w:r w:rsidRPr="001F33A9">
              <w:rPr>
                <w:rFonts w:ascii="Arial" w:hAnsi="Arial" w:cs="Arial"/>
                <w:color w:val="000000" w:themeColor="text1"/>
                <w:sz w:val="20"/>
                <w:szCs w:val="20"/>
              </w:rPr>
              <w:t>Motiganj</w:t>
            </w:r>
          </w:p>
          <w:p w:rsidR="00143F27" w:rsidRPr="001F33A9" w:rsidRDefault="00143F27" w:rsidP="0003645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F33A9">
              <w:rPr>
                <w:rFonts w:ascii="Arial" w:hAnsi="Arial" w:cs="Arial"/>
                <w:color w:val="000000" w:themeColor="text1"/>
                <w:szCs w:val="18"/>
              </w:rPr>
              <w:t>PIN:</w:t>
            </w:r>
            <w:r w:rsidRPr="001F33A9">
              <w:rPr>
                <w:rFonts w:ascii="Arial" w:hAnsi="Arial" w:cs="Arial"/>
                <w:color w:val="000000" w:themeColor="text1"/>
                <w:sz w:val="20"/>
                <w:szCs w:val="20"/>
              </w:rPr>
              <w:t>756003</w:t>
            </w:r>
          </w:p>
          <w:sdt>
            <w:sdtPr>
              <w:rPr>
                <w:u w:val="single"/>
              </w:rPr>
              <w:id w:val="-1954003311"/>
              <w:placeholder>
                <w:docPart w:val="4C3D86A76DC74066B093BD92B42323A8"/>
              </w:placeholder>
              <w:temporary/>
              <w:showingPlcHdr/>
              <w15:appearance w15:val="hidden"/>
            </w:sdtPr>
            <w:sdtEndPr/>
            <w:sdtContent>
              <w:p w:rsidR="00036450" w:rsidRPr="00AF112E" w:rsidRDefault="00CB0055" w:rsidP="00CB0055">
                <w:pPr>
                  <w:pStyle w:val="Heading3"/>
                  <w:rPr>
                    <w:u w:val="single"/>
                  </w:rPr>
                </w:pPr>
                <w:r w:rsidRPr="002D11FC">
                  <w:rPr>
                    <w:rFonts w:ascii="Arial" w:hAnsi="Arial" w:cs="Arial"/>
                    <w:u w:val="single"/>
                  </w:rPr>
                  <w:t>Contact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111563247"/>
              <w:placeholder>
                <w:docPart w:val="A13CEBED227E40F198D408B5F959479B"/>
              </w:placeholder>
              <w:temporary/>
              <w:showingPlcHdr/>
              <w15:appearance w15:val="hidden"/>
            </w:sdtPr>
            <w:sdtEndPr/>
            <w:sdtContent>
              <w:p w:rsidR="004D3011" w:rsidRPr="001F33A9" w:rsidRDefault="004D3011" w:rsidP="004D3011">
                <w:pPr>
                  <w:rPr>
                    <w:rFonts w:ascii="Arial" w:hAnsi="Arial" w:cs="Arial"/>
                  </w:rPr>
                </w:pPr>
                <w:r w:rsidRPr="001F33A9">
                  <w:rPr>
                    <w:rFonts w:ascii="Arial" w:hAnsi="Arial" w:cs="Arial"/>
                  </w:rPr>
                  <w:t>PHONE:</w:t>
                </w:r>
              </w:p>
            </w:sdtContent>
          </w:sdt>
          <w:p w:rsidR="004D3011" w:rsidRPr="001F33A9" w:rsidRDefault="00143F27" w:rsidP="004D3011">
            <w:pPr>
              <w:rPr>
                <w:rFonts w:ascii="Arial" w:hAnsi="Arial" w:cs="Arial"/>
                <w:sz w:val="20"/>
                <w:szCs w:val="20"/>
              </w:rPr>
            </w:pPr>
            <w:r w:rsidRPr="001F33A9">
              <w:rPr>
                <w:rFonts w:ascii="Arial" w:hAnsi="Arial" w:cs="Arial"/>
                <w:sz w:val="20"/>
                <w:szCs w:val="20"/>
              </w:rPr>
              <w:t xml:space="preserve">+91 </w:t>
            </w:r>
            <w:r w:rsidR="00B46C3F" w:rsidRPr="001F33A9">
              <w:rPr>
                <w:rFonts w:ascii="Arial" w:hAnsi="Arial" w:cs="Arial"/>
                <w:sz w:val="20"/>
                <w:szCs w:val="20"/>
              </w:rPr>
              <w:t>7735919392</w:t>
            </w:r>
          </w:p>
          <w:p w:rsidR="004D3011" w:rsidRPr="001F33A9" w:rsidRDefault="004D3011" w:rsidP="004D3011">
            <w:pPr>
              <w:rPr>
                <w:rFonts w:ascii="Arial" w:hAnsi="Arial" w:cs="Arial"/>
              </w:rPr>
            </w:pPr>
          </w:p>
          <w:p w:rsidR="00B46C3F" w:rsidRPr="001F33A9" w:rsidRDefault="00046EEF" w:rsidP="00B46C3F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40260293"/>
                <w:placeholder>
                  <w:docPart w:val="F613E44D3E3742E1BD6A19CEFF85E950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1F33A9">
                  <w:rPr>
                    <w:rFonts w:ascii="Arial" w:hAnsi="Arial" w:cs="Arial"/>
                  </w:rPr>
                  <w:t>EMAIL:</w:t>
                </w:r>
              </w:sdtContent>
            </w:sdt>
            <w:r w:rsidR="00143F27" w:rsidRPr="001F33A9">
              <w:rPr>
                <w:rFonts w:ascii="Arial" w:hAnsi="Arial" w:cs="Arial"/>
              </w:rPr>
              <w:t>yasminkhatun8270@gmail.com</w:t>
            </w:r>
          </w:p>
          <w:p w:rsidR="00AF112E" w:rsidRPr="002D11FC" w:rsidRDefault="00AF112E" w:rsidP="00AF112E">
            <w:pPr>
              <w:pStyle w:val="Heading3"/>
              <w:rPr>
                <w:rFonts w:ascii="Arial" w:hAnsi="Arial" w:cs="Arial"/>
                <w:u w:val="single"/>
              </w:rPr>
            </w:pPr>
            <w:r w:rsidRPr="002D11FC">
              <w:rPr>
                <w:rFonts w:ascii="Arial" w:hAnsi="Arial" w:cs="Arial"/>
                <w:u w:val="single"/>
              </w:rPr>
              <w:t>hobbieS</w:t>
            </w:r>
          </w:p>
          <w:p w:rsidR="004D3011" w:rsidRPr="001F33A9" w:rsidRDefault="00AF112E" w:rsidP="004D3011">
            <w:pPr>
              <w:rPr>
                <w:rFonts w:ascii="Arial" w:hAnsi="Arial" w:cs="Arial"/>
                <w:sz w:val="20"/>
                <w:szCs w:val="20"/>
              </w:rPr>
            </w:pPr>
            <w:r w:rsidRPr="001F33A9">
              <w:rPr>
                <w:rFonts w:ascii="Arial" w:hAnsi="Arial" w:cs="Arial"/>
                <w:sz w:val="20"/>
                <w:szCs w:val="20"/>
              </w:rPr>
              <w:t>Travelling</w:t>
            </w:r>
          </w:p>
          <w:p w:rsidR="004D3011" w:rsidRPr="001F33A9" w:rsidRDefault="00AF112E" w:rsidP="004D3011">
            <w:pPr>
              <w:rPr>
                <w:rFonts w:ascii="Arial" w:hAnsi="Arial" w:cs="Arial"/>
                <w:sz w:val="20"/>
                <w:szCs w:val="20"/>
              </w:rPr>
            </w:pPr>
            <w:r w:rsidRPr="001F33A9">
              <w:rPr>
                <w:rFonts w:ascii="Arial" w:hAnsi="Arial" w:cs="Arial"/>
                <w:sz w:val="20"/>
                <w:szCs w:val="20"/>
              </w:rPr>
              <w:t>Cooking</w:t>
            </w:r>
          </w:p>
          <w:p w:rsidR="004D3011" w:rsidRPr="001F33A9" w:rsidRDefault="00AF112E" w:rsidP="004D3011">
            <w:pPr>
              <w:rPr>
                <w:rFonts w:ascii="Arial" w:hAnsi="Arial" w:cs="Arial"/>
                <w:sz w:val="20"/>
                <w:szCs w:val="20"/>
              </w:rPr>
            </w:pPr>
            <w:r w:rsidRPr="001F33A9">
              <w:rPr>
                <w:rFonts w:ascii="Arial" w:hAnsi="Arial" w:cs="Arial"/>
                <w:sz w:val="20"/>
                <w:szCs w:val="20"/>
              </w:rPr>
              <w:t>Book Readings</w:t>
            </w:r>
          </w:p>
          <w:p w:rsidR="00B46C3F" w:rsidRPr="001F33A9" w:rsidRDefault="00AF112E" w:rsidP="004D3011">
            <w:pPr>
              <w:rPr>
                <w:rFonts w:ascii="Arial" w:hAnsi="Arial" w:cs="Arial"/>
                <w:sz w:val="22"/>
              </w:rPr>
            </w:pPr>
            <w:r w:rsidRPr="001F33A9">
              <w:rPr>
                <w:rFonts w:ascii="Arial" w:hAnsi="Arial" w:cs="Arial"/>
                <w:sz w:val="20"/>
                <w:szCs w:val="20"/>
              </w:rPr>
              <w:t>Listening to music</w:t>
            </w:r>
          </w:p>
          <w:p w:rsidR="00143F27" w:rsidRDefault="00143F27" w:rsidP="004D3011"/>
          <w:p w:rsidR="00143F27" w:rsidRPr="002D11FC" w:rsidRDefault="00143F27" w:rsidP="004D3011">
            <w:pPr>
              <w:rPr>
                <w:rFonts w:ascii="Arial" w:hAnsi="Arial" w:cs="Arial"/>
                <w:b/>
                <w:color w:val="548AB7" w:themeColor="accent1" w:themeShade="BF"/>
                <w:sz w:val="24"/>
                <w:szCs w:val="24"/>
                <w:u w:val="single"/>
              </w:rPr>
            </w:pPr>
            <w:r w:rsidRPr="002D11FC">
              <w:rPr>
                <w:rFonts w:ascii="Arial" w:hAnsi="Arial" w:cs="Arial"/>
                <w:b/>
                <w:color w:val="548AB7" w:themeColor="accent1" w:themeShade="BF"/>
                <w:sz w:val="24"/>
                <w:szCs w:val="24"/>
                <w:u w:val="single"/>
              </w:rPr>
              <w:t>LANGUAGES KNOWN</w:t>
            </w:r>
          </w:p>
          <w:p w:rsidR="00143F27" w:rsidRPr="001F33A9" w:rsidRDefault="00AF112E" w:rsidP="004D3011">
            <w:pPr>
              <w:rPr>
                <w:rFonts w:ascii="Arial" w:hAnsi="Arial" w:cs="Arial"/>
                <w:sz w:val="20"/>
                <w:szCs w:val="20"/>
              </w:rPr>
            </w:pPr>
            <w:r w:rsidRPr="001F33A9">
              <w:rPr>
                <w:rFonts w:ascii="Arial" w:hAnsi="Arial" w:cs="Arial"/>
                <w:sz w:val="20"/>
                <w:szCs w:val="20"/>
              </w:rPr>
              <w:t>Odia</w:t>
            </w:r>
          </w:p>
          <w:p w:rsidR="00143F27" w:rsidRPr="001F33A9" w:rsidRDefault="00AF112E" w:rsidP="004D3011">
            <w:pPr>
              <w:rPr>
                <w:rFonts w:ascii="Arial" w:hAnsi="Arial" w:cs="Arial"/>
                <w:sz w:val="20"/>
                <w:szCs w:val="20"/>
              </w:rPr>
            </w:pPr>
            <w:r w:rsidRPr="001F33A9">
              <w:rPr>
                <w:rFonts w:ascii="Arial" w:hAnsi="Arial" w:cs="Arial"/>
                <w:sz w:val="20"/>
                <w:szCs w:val="20"/>
              </w:rPr>
              <w:t>Hindi</w:t>
            </w:r>
          </w:p>
          <w:p w:rsidR="00143F27" w:rsidRPr="001F33A9" w:rsidRDefault="00AF112E" w:rsidP="004D3011">
            <w:pPr>
              <w:rPr>
                <w:rFonts w:ascii="Arial" w:hAnsi="Arial" w:cs="Arial"/>
                <w:sz w:val="20"/>
                <w:szCs w:val="20"/>
              </w:rPr>
            </w:pPr>
            <w:r w:rsidRPr="001F33A9">
              <w:rPr>
                <w:rFonts w:ascii="Arial" w:hAnsi="Arial" w:cs="Arial"/>
                <w:sz w:val="20"/>
                <w:szCs w:val="20"/>
              </w:rPr>
              <w:t>Bengali</w:t>
            </w:r>
          </w:p>
          <w:p w:rsidR="00143F27" w:rsidRPr="001F33A9" w:rsidRDefault="00AF112E" w:rsidP="004D3011">
            <w:pPr>
              <w:rPr>
                <w:rFonts w:ascii="Arial" w:hAnsi="Arial" w:cs="Arial"/>
                <w:sz w:val="20"/>
                <w:szCs w:val="20"/>
              </w:rPr>
            </w:pPr>
            <w:r w:rsidRPr="001F33A9">
              <w:rPr>
                <w:rFonts w:ascii="Arial" w:hAnsi="Arial" w:cs="Arial"/>
                <w:sz w:val="20"/>
                <w:szCs w:val="20"/>
              </w:rPr>
              <w:t>English</w:t>
            </w:r>
          </w:p>
          <w:p w:rsidR="00143F27" w:rsidRPr="001F33A9" w:rsidRDefault="00AF112E" w:rsidP="004D3011">
            <w:pPr>
              <w:rPr>
                <w:rFonts w:ascii="Arial" w:hAnsi="Arial" w:cs="Arial"/>
                <w:sz w:val="20"/>
                <w:szCs w:val="20"/>
              </w:rPr>
            </w:pPr>
            <w:r w:rsidRPr="001F33A9">
              <w:rPr>
                <w:rFonts w:ascii="Arial" w:hAnsi="Arial" w:cs="Arial"/>
                <w:sz w:val="20"/>
                <w:szCs w:val="20"/>
              </w:rPr>
              <w:t>Urdu</w:t>
            </w:r>
          </w:p>
          <w:p w:rsidR="00143F27" w:rsidRPr="00AF112E" w:rsidRDefault="00143F27" w:rsidP="004D3011">
            <w:pPr>
              <w:rPr>
                <w:sz w:val="20"/>
                <w:szCs w:val="20"/>
              </w:rPr>
            </w:pPr>
          </w:p>
          <w:p w:rsidR="004D3011" w:rsidRPr="004D3011" w:rsidRDefault="004D3011" w:rsidP="00B46C3F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036450" w:rsidRPr="00E94152" w:rsidRDefault="00784E5C" w:rsidP="0008752F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education</w:t>
            </w:r>
            <w:r w:rsidR="008562DF" w:rsidRPr="00E94152">
              <w:rPr>
                <w:rFonts w:ascii="Arial" w:hAnsi="Arial" w:cs="Arial"/>
              </w:rPr>
              <w:t xml:space="preserve">    </w:t>
            </w:r>
          </w:p>
          <w:p w:rsidR="009513C7" w:rsidRPr="001F33A9" w:rsidRDefault="009513C7" w:rsidP="009513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Fakir Mohan A</w:t>
            </w:r>
            <w:r w:rsidRPr="001F33A9">
              <w:rPr>
                <w:rFonts w:ascii="Arial" w:hAnsi="Arial" w:cs="Arial"/>
                <w:sz w:val="22"/>
              </w:rPr>
              <w:t>utonomous</w:t>
            </w:r>
            <w:r>
              <w:rPr>
                <w:rFonts w:ascii="Arial" w:hAnsi="Arial" w:cs="Arial"/>
                <w:sz w:val="22"/>
              </w:rPr>
              <w:t xml:space="preserve"> C</w:t>
            </w:r>
            <w:r w:rsidRPr="001F33A9">
              <w:rPr>
                <w:rFonts w:ascii="Arial" w:hAnsi="Arial" w:cs="Arial"/>
                <w:sz w:val="22"/>
              </w:rPr>
              <w:t>ollege, Balasore</w:t>
            </w:r>
            <w:r>
              <w:rPr>
                <w:rFonts w:ascii="Arial" w:hAnsi="Arial" w:cs="Arial"/>
                <w:sz w:val="22"/>
              </w:rPr>
              <w:t>.</w:t>
            </w:r>
          </w:p>
          <w:p w:rsidR="009513C7" w:rsidRPr="001F33A9" w:rsidRDefault="009513C7" w:rsidP="009513C7">
            <w:pPr>
              <w:rPr>
                <w:rFonts w:ascii="Arial" w:hAnsi="Arial" w:cs="Arial"/>
                <w:sz w:val="22"/>
              </w:rPr>
            </w:pPr>
            <w:r w:rsidRPr="001F33A9">
              <w:rPr>
                <w:rFonts w:ascii="Arial" w:hAnsi="Arial" w:cs="Arial"/>
                <w:sz w:val="22"/>
              </w:rPr>
              <w:t>2019 – 2022 (+3 COMMERCE, -73.9%)</w:t>
            </w:r>
          </w:p>
          <w:p w:rsidR="00B46C3F" w:rsidRPr="001F33A9" w:rsidRDefault="00B46C3F" w:rsidP="0008752F">
            <w:pPr>
              <w:rPr>
                <w:rFonts w:ascii="Arial" w:hAnsi="Arial" w:cs="Arial"/>
                <w:sz w:val="22"/>
              </w:rPr>
            </w:pPr>
            <w:bookmarkStart w:id="0" w:name="_GoBack"/>
            <w:bookmarkEnd w:id="0"/>
          </w:p>
          <w:p w:rsidR="0008752F" w:rsidRPr="001F33A9" w:rsidRDefault="00423A6D" w:rsidP="000875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Fakir M</w:t>
            </w:r>
            <w:r w:rsidR="00165F83">
              <w:rPr>
                <w:rFonts w:ascii="Arial" w:hAnsi="Arial" w:cs="Arial"/>
                <w:sz w:val="22"/>
              </w:rPr>
              <w:t>ohan Higher Secondary S</w:t>
            </w:r>
            <w:r w:rsidR="00AF112E" w:rsidRPr="001F33A9">
              <w:rPr>
                <w:rFonts w:ascii="Arial" w:hAnsi="Arial" w:cs="Arial"/>
                <w:sz w:val="22"/>
              </w:rPr>
              <w:t>chool, Balasore</w:t>
            </w:r>
            <w:r>
              <w:rPr>
                <w:rFonts w:ascii="Arial" w:hAnsi="Arial" w:cs="Arial"/>
                <w:sz w:val="22"/>
              </w:rPr>
              <w:t>.</w:t>
            </w:r>
          </w:p>
          <w:p w:rsidR="0008752F" w:rsidRPr="001F33A9" w:rsidRDefault="0008752F" w:rsidP="0008752F">
            <w:pPr>
              <w:rPr>
                <w:rFonts w:ascii="Arial" w:hAnsi="Arial" w:cs="Arial"/>
                <w:sz w:val="22"/>
              </w:rPr>
            </w:pPr>
            <w:r w:rsidRPr="001F33A9">
              <w:rPr>
                <w:rFonts w:ascii="Arial" w:hAnsi="Arial" w:cs="Arial"/>
                <w:sz w:val="22"/>
              </w:rPr>
              <w:t xml:space="preserve">2017 </w:t>
            </w:r>
            <w:r w:rsidR="00B46C3F" w:rsidRPr="001F33A9">
              <w:rPr>
                <w:rFonts w:ascii="Arial" w:hAnsi="Arial" w:cs="Arial"/>
                <w:sz w:val="22"/>
              </w:rPr>
              <w:t>–</w:t>
            </w:r>
            <w:r w:rsidRPr="001F33A9">
              <w:rPr>
                <w:rFonts w:ascii="Arial" w:hAnsi="Arial" w:cs="Arial"/>
                <w:sz w:val="22"/>
              </w:rPr>
              <w:t xml:space="preserve"> 2019</w:t>
            </w:r>
            <w:r w:rsidR="00BF7BA8" w:rsidRPr="001F33A9">
              <w:rPr>
                <w:rFonts w:ascii="Arial" w:hAnsi="Arial" w:cs="Arial"/>
                <w:sz w:val="22"/>
              </w:rPr>
              <w:t xml:space="preserve"> (+2 COMMERCE, CHSE -69.67%)</w:t>
            </w:r>
          </w:p>
          <w:p w:rsidR="00157AD0" w:rsidRPr="001F33A9" w:rsidRDefault="00157AD0" w:rsidP="0008752F">
            <w:pPr>
              <w:rPr>
                <w:rFonts w:ascii="Arial" w:hAnsi="Arial" w:cs="Arial"/>
                <w:sz w:val="22"/>
              </w:rPr>
            </w:pPr>
          </w:p>
          <w:p w:rsidR="009513C7" w:rsidRPr="001F33A9" w:rsidRDefault="009513C7" w:rsidP="009513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Town H</w:t>
            </w:r>
            <w:r w:rsidRPr="001F33A9">
              <w:rPr>
                <w:rFonts w:ascii="Arial" w:hAnsi="Arial" w:cs="Arial"/>
                <w:sz w:val="22"/>
              </w:rPr>
              <w:t>igh school, Balasore</w:t>
            </w:r>
            <w:r>
              <w:rPr>
                <w:rFonts w:ascii="Arial" w:hAnsi="Arial" w:cs="Arial"/>
                <w:sz w:val="22"/>
              </w:rPr>
              <w:t>.</w:t>
            </w:r>
          </w:p>
          <w:p w:rsidR="009513C7" w:rsidRPr="001F33A9" w:rsidRDefault="009513C7" w:rsidP="009513C7">
            <w:pPr>
              <w:rPr>
                <w:rFonts w:ascii="Arial" w:hAnsi="Arial" w:cs="Arial"/>
                <w:sz w:val="22"/>
              </w:rPr>
            </w:pPr>
            <w:r w:rsidRPr="001F33A9">
              <w:rPr>
                <w:rFonts w:ascii="Arial" w:hAnsi="Arial" w:cs="Arial"/>
                <w:sz w:val="22"/>
              </w:rPr>
              <w:t>2012 - 2017 (10th BSE-63%)</w:t>
            </w:r>
          </w:p>
          <w:p w:rsidR="008562DF" w:rsidRPr="00CD4CD4" w:rsidRDefault="008562DF" w:rsidP="00036450">
            <w:pPr>
              <w:rPr>
                <w:rFonts w:ascii="Arial" w:hAnsi="Arial" w:cs="Arial"/>
                <w:sz w:val="22"/>
              </w:rPr>
            </w:pPr>
          </w:p>
          <w:sdt>
            <w:sdtPr>
              <w:rPr>
                <w:rFonts w:ascii="Arial" w:hAnsi="Arial" w:cs="Arial"/>
                <w:szCs w:val="22"/>
              </w:rPr>
              <w:id w:val="1669594239"/>
              <w:placeholder>
                <w:docPart w:val="5D12E94F72B54E49B60451011C2E60C4"/>
              </w:placeholder>
              <w:temporary/>
              <w:showingPlcHdr/>
              <w15:appearance w15:val="hidden"/>
            </w:sdtPr>
            <w:sdtEndPr/>
            <w:sdtContent>
              <w:p w:rsidR="00036450" w:rsidRPr="00CD4CD4" w:rsidRDefault="00180329" w:rsidP="00036450">
                <w:pPr>
                  <w:pStyle w:val="Heading2"/>
                  <w:rPr>
                    <w:rFonts w:ascii="Arial" w:hAnsi="Arial" w:cs="Arial"/>
                    <w:szCs w:val="22"/>
                  </w:rPr>
                </w:pPr>
                <w:r w:rsidRPr="00CD4CD4">
                  <w:rPr>
                    <w:rStyle w:val="Heading2Char"/>
                    <w:rFonts w:ascii="Arial" w:hAnsi="Arial" w:cs="Arial"/>
                    <w:b/>
                    <w:bCs/>
                    <w:caps/>
                    <w:szCs w:val="22"/>
                  </w:rPr>
                  <w:t>SKILLS</w:t>
                </w:r>
              </w:p>
            </w:sdtContent>
          </w:sdt>
          <w:p w:rsidR="00B65BE8" w:rsidRPr="00CD4CD4" w:rsidRDefault="00157AD0" w:rsidP="004D3011">
            <w:pPr>
              <w:rPr>
                <w:rFonts w:ascii="Arial" w:hAnsi="Arial" w:cs="Arial"/>
                <w:noProof/>
                <w:color w:val="000000" w:themeColor="text1"/>
                <w:sz w:val="22"/>
                <w:lang w:eastAsia="en-US"/>
              </w:rPr>
            </w:pPr>
            <w:r w:rsidRPr="00CD4CD4">
              <w:rPr>
                <w:rFonts w:ascii="Arial" w:hAnsi="Arial" w:cs="Arial"/>
                <w:b/>
                <w:noProof/>
                <w:color w:val="000000" w:themeColor="text1"/>
                <w:sz w:val="22"/>
                <w:lang w:eastAsia="en-US"/>
              </w:rPr>
              <w:t xml:space="preserve"> </w:t>
            </w:r>
            <w:r w:rsidR="00BA54D9" w:rsidRPr="00CD4CD4">
              <w:rPr>
                <w:rFonts w:ascii="Arial" w:hAnsi="Arial" w:cs="Arial"/>
                <w:noProof/>
                <w:color w:val="000000" w:themeColor="text1"/>
                <w:sz w:val="22"/>
                <w:u w:val="single"/>
                <w:lang w:eastAsia="en-US"/>
              </w:rPr>
              <w:t>Soft skills</w:t>
            </w:r>
            <w:r w:rsidR="001F33A9">
              <w:rPr>
                <w:rFonts w:ascii="Arial" w:hAnsi="Arial" w:cs="Arial"/>
                <w:noProof/>
                <w:color w:val="000000" w:themeColor="text1"/>
                <w:sz w:val="22"/>
                <w:lang w:eastAsia="en-US"/>
              </w:rPr>
              <w:t>:-</w:t>
            </w:r>
          </w:p>
          <w:p w:rsidR="00BA54D9" w:rsidRPr="00CD4CD4" w:rsidRDefault="00BA54D9" w:rsidP="004D3011">
            <w:pPr>
              <w:rPr>
                <w:rFonts w:ascii="Arial" w:hAnsi="Arial" w:cs="Arial"/>
                <w:b/>
                <w:noProof/>
                <w:color w:val="000000" w:themeColor="text1"/>
                <w:sz w:val="22"/>
                <w:u w:val="single"/>
                <w:lang w:eastAsia="en-US"/>
              </w:rPr>
            </w:pPr>
            <w:r w:rsidRPr="00CD4CD4">
              <w:rPr>
                <w:rFonts w:ascii="Arial" w:hAnsi="Arial" w:cs="Arial"/>
                <w:b/>
                <w:noProof/>
                <w:color w:val="000000" w:themeColor="text1"/>
                <w:sz w:val="22"/>
                <w:lang w:eastAsia="en-US"/>
              </w:rPr>
              <w:t xml:space="preserve">                            </w:t>
            </w:r>
          </w:p>
          <w:p w:rsidR="00BA54D9" w:rsidRPr="00CD4CD4" w:rsidRDefault="00784E5C" w:rsidP="004D3011">
            <w:pPr>
              <w:rPr>
                <w:rFonts w:ascii="Arial" w:hAnsi="Arial" w:cs="Arial"/>
                <w:noProof/>
                <w:color w:val="000000" w:themeColor="text1"/>
                <w:sz w:val="22"/>
                <w:lang w:eastAsia="en-US"/>
              </w:rPr>
            </w:pPr>
            <w:r w:rsidRPr="00CD4CD4">
              <w:rPr>
                <w:rFonts w:ascii="Arial" w:hAnsi="Arial" w:cs="Arial"/>
                <w:noProof/>
                <w:color w:val="000000" w:themeColor="text1"/>
                <w:sz w:val="22"/>
                <w:lang w:eastAsia="en-US"/>
              </w:rPr>
              <w:t>Communication,</w:t>
            </w:r>
            <w:r w:rsidR="00B65BE8" w:rsidRPr="00CD4CD4">
              <w:rPr>
                <w:rFonts w:ascii="Arial" w:hAnsi="Arial" w:cs="Arial"/>
                <w:noProof/>
                <w:color w:val="000000" w:themeColor="text1"/>
                <w:sz w:val="22"/>
                <w:lang w:eastAsia="en-US"/>
              </w:rPr>
              <w:t>Leadership,Problem-solving,Teamwork and collabration,Learning.</w:t>
            </w:r>
          </w:p>
          <w:p w:rsidR="00157AD0" w:rsidRPr="00CD4CD4" w:rsidRDefault="00157AD0" w:rsidP="004D3011">
            <w:pPr>
              <w:rPr>
                <w:rFonts w:ascii="Arial" w:hAnsi="Arial" w:cs="Arial"/>
                <w:noProof/>
                <w:color w:val="000000" w:themeColor="text1"/>
                <w:sz w:val="22"/>
                <w:lang w:eastAsia="en-US"/>
              </w:rPr>
            </w:pPr>
          </w:p>
          <w:p w:rsidR="00A16641" w:rsidRPr="00CD4CD4" w:rsidRDefault="00A16641" w:rsidP="004D3011">
            <w:pPr>
              <w:rPr>
                <w:rFonts w:ascii="Arial" w:hAnsi="Arial" w:cs="Arial"/>
                <w:b/>
                <w:noProof/>
                <w:color w:val="000000" w:themeColor="text1"/>
                <w:sz w:val="22"/>
                <w:lang w:eastAsia="en-US"/>
              </w:rPr>
            </w:pPr>
          </w:p>
          <w:p w:rsidR="008562DF" w:rsidRPr="00CD4CD4" w:rsidRDefault="00B65BE8" w:rsidP="008562DF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u w:val="single"/>
                <w:lang w:eastAsia="en-US"/>
              </w:rPr>
            </w:pPr>
            <w:r w:rsidRPr="00CD4CD4">
              <w:rPr>
                <w:rFonts w:ascii="Arial" w:hAnsi="Arial" w:cs="Arial"/>
                <w:noProof/>
                <w:color w:val="000000" w:themeColor="text1"/>
                <w:sz w:val="22"/>
                <w:lang w:eastAsia="en-US"/>
              </w:rPr>
              <w:t xml:space="preserve"> </w:t>
            </w:r>
            <w:r w:rsidRPr="00CD4CD4">
              <w:rPr>
                <w:rFonts w:ascii="Arial" w:hAnsi="Arial" w:cs="Arial"/>
                <w:noProof/>
                <w:color w:val="000000" w:themeColor="text1"/>
                <w:sz w:val="22"/>
                <w:u w:val="single"/>
                <w:lang w:eastAsia="en-US"/>
              </w:rPr>
              <w:t>Hard skills</w:t>
            </w:r>
            <w:r w:rsidR="001F33A9">
              <w:rPr>
                <w:rFonts w:ascii="Arial" w:hAnsi="Arial" w:cs="Arial"/>
                <w:noProof/>
                <w:color w:val="000000" w:themeColor="text1"/>
                <w:sz w:val="22"/>
                <w:u w:val="single"/>
                <w:lang w:eastAsia="en-US"/>
              </w:rPr>
              <w:t>:-</w:t>
            </w:r>
          </w:p>
          <w:p w:rsidR="00B65BE8" w:rsidRPr="00CD4CD4" w:rsidRDefault="00B65BE8" w:rsidP="008562DF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u w:val="single"/>
                <w:lang w:eastAsia="en-US"/>
              </w:rPr>
            </w:pPr>
          </w:p>
          <w:p w:rsidR="00B65BE8" w:rsidRPr="00CD4CD4" w:rsidRDefault="00B65BE8" w:rsidP="008562DF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lang w:eastAsia="en-US"/>
              </w:rPr>
            </w:pPr>
            <w:r w:rsidRPr="00CD4CD4">
              <w:rPr>
                <w:rFonts w:ascii="Arial" w:hAnsi="Arial" w:cs="Arial"/>
                <w:noProof/>
                <w:color w:val="000000" w:themeColor="text1"/>
                <w:sz w:val="22"/>
                <w:lang w:eastAsia="en-US"/>
              </w:rPr>
              <w:t>Ms-office,Tally,Html,Css,Javascript,Phython.</w:t>
            </w:r>
          </w:p>
          <w:p w:rsidR="00B65BE8" w:rsidRPr="00CD4CD4" w:rsidRDefault="00B65BE8" w:rsidP="008562DF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lang w:eastAsia="en-US"/>
              </w:rPr>
            </w:pPr>
          </w:p>
          <w:p w:rsidR="00B65BE8" w:rsidRDefault="00B65BE8" w:rsidP="002D11FC">
            <w:pPr>
              <w:pStyle w:val="Heading2"/>
              <w:rPr>
                <w:noProof/>
                <w:u w:color="00B0F0"/>
                <w:lang w:eastAsia="en-US"/>
              </w:rPr>
            </w:pPr>
            <w:r w:rsidRPr="00B65BE8">
              <w:rPr>
                <w:noProof/>
                <w:u w:color="00B0F0"/>
                <w:lang w:eastAsia="en-US"/>
              </w:rPr>
              <w:t>D</w:t>
            </w:r>
            <w:r w:rsidR="00CD4CD4">
              <w:rPr>
                <w:noProof/>
                <w:u w:color="00B0F0"/>
                <w:lang w:eastAsia="en-US"/>
              </w:rPr>
              <w:t>ECLARATION</w:t>
            </w:r>
          </w:p>
          <w:p w:rsidR="00CD4CD4" w:rsidRDefault="00CD4CD4" w:rsidP="008562DF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u w:val="single" w:color="00B0F0"/>
                <w:lang w:eastAsia="en-US"/>
              </w:rPr>
            </w:pPr>
          </w:p>
          <w:p w:rsidR="00CD4CD4" w:rsidRPr="00CD4CD4" w:rsidRDefault="00CD4CD4" w:rsidP="008562DF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lang w:eastAsia="en-US"/>
              </w:rPr>
            </w:pPr>
            <w:r w:rsidRPr="00CD4CD4">
              <w:rPr>
                <w:rFonts w:ascii="Arial" w:hAnsi="Arial" w:cs="Arial"/>
                <w:noProof/>
                <w:color w:val="000000" w:themeColor="text1"/>
                <w:sz w:val="22"/>
                <w:lang w:eastAsia="en-US"/>
              </w:rPr>
              <w:t>I hearby declare that all the information given above is true and correct to the best of my knowledge.</w:t>
            </w:r>
          </w:p>
        </w:tc>
      </w:tr>
    </w:tbl>
    <w:p w:rsidR="0043117B" w:rsidRDefault="00046EEF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EEF" w:rsidRDefault="00046EEF" w:rsidP="000C45FF">
      <w:r>
        <w:separator/>
      </w:r>
    </w:p>
  </w:endnote>
  <w:endnote w:type="continuationSeparator" w:id="0">
    <w:p w:rsidR="00046EEF" w:rsidRDefault="00046EE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EEF" w:rsidRDefault="00046EEF" w:rsidP="000C45FF">
      <w:r>
        <w:separator/>
      </w:r>
    </w:p>
  </w:footnote>
  <w:footnote w:type="continuationSeparator" w:id="0">
    <w:p w:rsidR="00046EEF" w:rsidRDefault="00046EE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2F"/>
    <w:rsid w:val="00036450"/>
    <w:rsid w:val="00046EEF"/>
    <w:rsid w:val="0008752F"/>
    <w:rsid w:val="00094499"/>
    <w:rsid w:val="000C45FF"/>
    <w:rsid w:val="000E3FD1"/>
    <w:rsid w:val="00112054"/>
    <w:rsid w:val="00143F27"/>
    <w:rsid w:val="001525E1"/>
    <w:rsid w:val="00157AD0"/>
    <w:rsid w:val="001610D5"/>
    <w:rsid w:val="00165F83"/>
    <w:rsid w:val="00180329"/>
    <w:rsid w:val="0019001F"/>
    <w:rsid w:val="001A74A5"/>
    <w:rsid w:val="001B2ABD"/>
    <w:rsid w:val="001E0391"/>
    <w:rsid w:val="001E1759"/>
    <w:rsid w:val="001F1ECC"/>
    <w:rsid w:val="001F33A9"/>
    <w:rsid w:val="002400EB"/>
    <w:rsid w:val="00256CF7"/>
    <w:rsid w:val="00281FD5"/>
    <w:rsid w:val="002D11FC"/>
    <w:rsid w:val="0030481B"/>
    <w:rsid w:val="003156FC"/>
    <w:rsid w:val="003254B5"/>
    <w:rsid w:val="0037121F"/>
    <w:rsid w:val="003A6B7D"/>
    <w:rsid w:val="003B06CA"/>
    <w:rsid w:val="003F046F"/>
    <w:rsid w:val="004071FC"/>
    <w:rsid w:val="00423A6D"/>
    <w:rsid w:val="00445947"/>
    <w:rsid w:val="004813B3"/>
    <w:rsid w:val="00496591"/>
    <w:rsid w:val="004C63E4"/>
    <w:rsid w:val="004D3011"/>
    <w:rsid w:val="004E51EA"/>
    <w:rsid w:val="00513FAB"/>
    <w:rsid w:val="005262AC"/>
    <w:rsid w:val="005E39D5"/>
    <w:rsid w:val="00600670"/>
    <w:rsid w:val="0062123A"/>
    <w:rsid w:val="00646E75"/>
    <w:rsid w:val="006771D0"/>
    <w:rsid w:val="006E4120"/>
    <w:rsid w:val="00715FCB"/>
    <w:rsid w:val="00743101"/>
    <w:rsid w:val="007775E1"/>
    <w:rsid w:val="00784E5C"/>
    <w:rsid w:val="007867A0"/>
    <w:rsid w:val="007927F5"/>
    <w:rsid w:val="00802CA0"/>
    <w:rsid w:val="008562DF"/>
    <w:rsid w:val="009260CD"/>
    <w:rsid w:val="009513C7"/>
    <w:rsid w:val="00952C25"/>
    <w:rsid w:val="00A16641"/>
    <w:rsid w:val="00A2118D"/>
    <w:rsid w:val="00AD76E2"/>
    <w:rsid w:val="00AF112E"/>
    <w:rsid w:val="00B20152"/>
    <w:rsid w:val="00B359E4"/>
    <w:rsid w:val="00B46C3F"/>
    <w:rsid w:val="00B57D98"/>
    <w:rsid w:val="00B65BE8"/>
    <w:rsid w:val="00B70850"/>
    <w:rsid w:val="00B75B23"/>
    <w:rsid w:val="00BA54D9"/>
    <w:rsid w:val="00BF7BA8"/>
    <w:rsid w:val="00C02855"/>
    <w:rsid w:val="00C066B6"/>
    <w:rsid w:val="00C37BA1"/>
    <w:rsid w:val="00C4674C"/>
    <w:rsid w:val="00C506CF"/>
    <w:rsid w:val="00C72BED"/>
    <w:rsid w:val="00C9578B"/>
    <w:rsid w:val="00CB0055"/>
    <w:rsid w:val="00CD4CD4"/>
    <w:rsid w:val="00D2522B"/>
    <w:rsid w:val="00D422DE"/>
    <w:rsid w:val="00D5459D"/>
    <w:rsid w:val="00DA1F4D"/>
    <w:rsid w:val="00DD172A"/>
    <w:rsid w:val="00E25A26"/>
    <w:rsid w:val="00E4381A"/>
    <w:rsid w:val="00E55D74"/>
    <w:rsid w:val="00E94152"/>
    <w:rsid w:val="00F60274"/>
    <w:rsid w:val="00F77FB9"/>
    <w:rsid w:val="00F97B92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C3A2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2D11FC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5B03AF9BC549E4A195105DE03E7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12092-7C3B-4433-AAB3-6B21E27DA6C0}"/>
      </w:docPartPr>
      <w:docPartBody>
        <w:p w:rsidR="004731A2" w:rsidRDefault="00337BA5">
          <w:pPr>
            <w:pStyle w:val="CF5B03AF9BC549E4A195105DE03E796A"/>
          </w:pPr>
          <w:r w:rsidRPr="00D5459D">
            <w:t>Profile</w:t>
          </w:r>
        </w:p>
      </w:docPartBody>
    </w:docPart>
    <w:docPart>
      <w:docPartPr>
        <w:name w:val="4C3D86A76DC74066B093BD92B4232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4F040-4046-44E9-A5B1-2932D7E263C5}"/>
      </w:docPartPr>
      <w:docPartBody>
        <w:p w:rsidR="004731A2" w:rsidRDefault="00337BA5">
          <w:pPr>
            <w:pStyle w:val="4C3D86A76DC74066B093BD92B42323A8"/>
          </w:pPr>
          <w:r w:rsidRPr="00CB0055">
            <w:t>Contact</w:t>
          </w:r>
        </w:p>
      </w:docPartBody>
    </w:docPart>
    <w:docPart>
      <w:docPartPr>
        <w:name w:val="A13CEBED227E40F198D408B5F9594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A39B1-AF56-4719-AD6E-A2A27765600D}"/>
      </w:docPartPr>
      <w:docPartBody>
        <w:p w:rsidR="004731A2" w:rsidRDefault="00337BA5">
          <w:pPr>
            <w:pStyle w:val="A13CEBED227E40F198D408B5F959479B"/>
          </w:pPr>
          <w:r w:rsidRPr="004D3011">
            <w:t>PHONE:</w:t>
          </w:r>
        </w:p>
      </w:docPartBody>
    </w:docPart>
    <w:docPart>
      <w:docPartPr>
        <w:name w:val="F613E44D3E3742E1BD6A19CEFF85E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3CA8D-7972-41DE-93AE-12E185BC587E}"/>
      </w:docPartPr>
      <w:docPartBody>
        <w:p w:rsidR="004731A2" w:rsidRDefault="00337BA5">
          <w:pPr>
            <w:pStyle w:val="F613E44D3E3742E1BD6A19CEFF85E950"/>
          </w:pPr>
          <w:r w:rsidRPr="004D3011">
            <w:t>EMAIL:</w:t>
          </w:r>
        </w:p>
      </w:docPartBody>
    </w:docPart>
    <w:docPart>
      <w:docPartPr>
        <w:name w:val="5D12E94F72B54E49B60451011C2E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17F90-1103-446B-A32A-F3620BBE6393}"/>
      </w:docPartPr>
      <w:docPartBody>
        <w:p w:rsidR="004731A2" w:rsidRDefault="00337BA5">
          <w:pPr>
            <w:pStyle w:val="5D12E94F72B54E49B60451011C2E60C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A5"/>
    <w:rsid w:val="00337BA5"/>
    <w:rsid w:val="003B2565"/>
    <w:rsid w:val="004731A2"/>
    <w:rsid w:val="00666F72"/>
    <w:rsid w:val="00B13E43"/>
    <w:rsid w:val="00C1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A927E24D9940688DFD778A90AEAA36">
    <w:name w:val="3DA927E24D9940688DFD778A90AEAA36"/>
  </w:style>
  <w:style w:type="paragraph" w:customStyle="1" w:styleId="4F7C4EBE31F44FA9A169C819F6FA3476">
    <w:name w:val="4F7C4EBE31F44FA9A169C819F6FA3476"/>
  </w:style>
  <w:style w:type="paragraph" w:customStyle="1" w:styleId="CF5B03AF9BC549E4A195105DE03E796A">
    <w:name w:val="CF5B03AF9BC549E4A195105DE03E796A"/>
  </w:style>
  <w:style w:type="paragraph" w:customStyle="1" w:styleId="DEEC52B3501A4684B51B5784DA80D14C">
    <w:name w:val="DEEC52B3501A4684B51B5784DA80D14C"/>
  </w:style>
  <w:style w:type="paragraph" w:customStyle="1" w:styleId="4C3D86A76DC74066B093BD92B42323A8">
    <w:name w:val="4C3D86A76DC74066B093BD92B42323A8"/>
  </w:style>
  <w:style w:type="paragraph" w:customStyle="1" w:styleId="A13CEBED227E40F198D408B5F959479B">
    <w:name w:val="A13CEBED227E40F198D408B5F959479B"/>
  </w:style>
  <w:style w:type="paragraph" w:customStyle="1" w:styleId="73482F4BCDC24663A920E7966A98E9DF">
    <w:name w:val="73482F4BCDC24663A920E7966A98E9DF"/>
  </w:style>
  <w:style w:type="paragraph" w:customStyle="1" w:styleId="EE2BF137A05F4DCA82264513E94097C3">
    <w:name w:val="EE2BF137A05F4DCA82264513E94097C3"/>
  </w:style>
  <w:style w:type="paragraph" w:customStyle="1" w:styleId="BD847A93C9B64A4AB4E800C811721604">
    <w:name w:val="BD847A93C9B64A4AB4E800C811721604"/>
  </w:style>
  <w:style w:type="paragraph" w:customStyle="1" w:styleId="F613E44D3E3742E1BD6A19CEFF85E950">
    <w:name w:val="F613E44D3E3742E1BD6A19CEFF85E95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CF0052E73C0421A9645C2D7950B9FCC">
    <w:name w:val="CCF0052E73C0421A9645C2D7950B9FCC"/>
  </w:style>
  <w:style w:type="paragraph" w:customStyle="1" w:styleId="C83770F00E784FA0A38D253C17FE50A7">
    <w:name w:val="C83770F00E784FA0A38D253C17FE50A7"/>
  </w:style>
  <w:style w:type="paragraph" w:customStyle="1" w:styleId="C1E1EB1265484C298D27E34CA2E617CF">
    <w:name w:val="C1E1EB1265484C298D27E34CA2E617CF"/>
  </w:style>
  <w:style w:type="paragraph" w:customStyle="1" w:styleId="69F0726F498541638FDC86CC372FF606">
    <w:name w:val="69F0726F498541638FDC86CC372FF606"/>
  </w:style>
  <w:style w:type="paragraph" w:customStyle="1" w:styleId="9EEE847C7D7E4215BC789462EEC96D8E">
    <w:name w:val="9EEE847C7D7E4215BC789462EEC96D8E"/>
  </w:style>
  <w:style w:type="paragraph" w:customStyle="1" w:styleId="DAC8DE97E5E34625A070385B833359BA">
    <w:name w:val="DAC8DE97E5E34625A070385B833359BA"/>
  </w:style>
  <w:style w:type="paragraph" w:customStyle="1" w:styleId="63769034B92144D09198E1744FDBDED9">
    <w:name w:val="63769034B92144D09198E1744FDBDED9"/>
  </w:style>
  <w:style w:type="paragraph" w:customStyle="1" w:styleId="6A5886DAC20044B980C3A5C1A3CCAA8B">
    <w:name w:val="6A5886DAC20044B980C3A5C1A3CCAA8B"/>
  </w:style>
  <w:style w:type="paragraph" w:customStyle="1" w:styleId="5BAA7A74D53B44CC8BAE7E4E9FB6F635">
    <w:name w:val="5BAA7A74D53B44CC8BAE7E4E9FB6F635"/>
  </w:style>
  <w:style w:type="paragraph" w:customStyle="1" w:styleId="16273F2768574370B5E5A17768B38DD1">
    <w:name w:val="16273F2768574370B5E5A17768B38DD1"/>
  </w:style>
  <w:style w:type="paragraph" w:customStyle="1" w:styleId="55FEED33DEEE42EF89C686A900810EE6">
    <w:name w:val="55FEED33DEEE42EF89C686A900810EE6"/>
  </w:style>
  <w:style w:type="paragraph" w:customStyle="1" w:styleId="4C27F3D12CA646EBB132E096B32DB26D">
    <w:name w:val="4C27F3D12CA646EBB132E096B32DB26D"/>
  </w:style>
  <w:style w:type="paragraph" w:customStyle="1" w:styleId="9EAEAE756660471290EB81E54AE6FDCC">
    <w:name w:val="9EAEAE756660471290EB81E54AE6FDCC"/>
  </w:style>
  <w:style w:type="paragraph" w:customStyle="1" w:styleId="48BDD52DEA944478AA709FE5520B4B49">
    <w:name w:val="48BDD52DEA944478AA709FE5520B4B49"/>
  </w:style>
  <w:style w:type="paragraph" w:customStyle="1" w:styleId="1F5558C3156A496290AF8586B5082D19">
    <w:name w:val="1F5558C3156A496290AF8586B5082D19"/>
  </w:style>
  <w:style w:type="paragraph" w:customStyle="1" w:styleId="51D52BE3FC064F839077A4ED4FE94B49">
    <w:name w:val="51D52BE3FC064F839077A4ED4FE94B49"/>
  </w:style>
  <w:style w:type="paragraph" w:customStyle="1" w:styleId="F130C45AB8364C52B24D040F2246CC52">
    <w:name w:val="F130C45AB8364C52B24D040F2246CC52"/>
  </w:style>
  <w:style w:type="paragraph" w:customStyle="1" w:styleId="B2BEED42EE884762ACC550590DA6268D">
    <w:name w:val="B2BEED42EE884762ACC550590DA6268D"/>
  </w:style>
  <w:style w:type="paragraph" w:customStyle="1" w:styleId="D26D3910EE084FCD870EB866C8CB9DA5">
    <w:name w:val="D26D3910EE084FCD870EB866C8CB9DA5"/>
  </w:style>
  <w:style w:type="paragraph" w:customStyle="1" w:styleId="4472B3CFFC8948B48A3C9B2AC1E748F2">
    <w:name w:val="4472B3CFFC8948B48A3C9B2AC1E748F2"/>
  </w:style>
  <w:style w:type="paragraph" w:customStyle="1" w:styleId="4DB9F490013447DD9294112FE8796EEC">
    <w:name w:val="4DB9F490013447DD9294112FE8796EEC"/>
  </w:style>
  <w:style w:type="paragraph" w:customStyle="1" w:styleId="902FFEC4C91D482489FB25766EBF60FC">
    <w:name w:val="902FFEC4C91D482489FB25766EBF60FC"/>
  </w:style>
  <w:style w:type="paragraph" w:customStyle="1" w:styleId="4766FE18C8CE4E948100FCC6C6DC3CC0">
    <w:name w:val="4766FE18C8CE4E948100FCC6C6DC3CC0"/>
  </w:style>
  <w:style w:type="paragraph" w:customStyle="1" w:styleId="A62CF650A3584FAB9F6C0D76C9E0E257">
    <w:name w:val="A62CF650A3584FAB9F6C0D76C9E0E257"/>
  </w:style>
  <w:style w:type="paragraph" w:customStyle="1" w:styleId="7892A549706643319C5DC4A02FA1869E">
    <w:name w:val="7892A549706643319C5DC4A02FA1869E"/>
  </w:style>
  <w:style w:type="paragraph" w:customStyle="1" w:styleId="1467FEB9D3C14782984F666C498C2CA5">
    <w:name w:val="1467FEB9D3C14782984F666C498C2CA5"/>
  </w:style>
  <w:style w:type="paragraph" w:customStyle="1" w:styleId="671E05E16F56467D8CD13FF0866FAE40">
    <w:name w:val="671E05E16F56467D8CD13FF0866FAE40"/>
  </w:style>
  <w:style w:type="paragraph" w:customStyle="1" w:styleId="DFC9B4C9FFA5437CB9C38445AD7FE7A3">
    <w:name w:val="DFC9B4C9FFA5437CB9C38445AD7FE7A3"/>
  </w:style>
  <w:style w:type="paragraph" w:customStyle="1" w:styleId="B9602B84C1894896837F2A732D9DB99C">
    <w:name w:val="B9602B84C1894896837F2A732D9DB99C"/>
  </w:style>
  <w:style w:type="paragraph" w:customStyle="1" w:styleId="3956F516C553489BAE3BC2E40A62E95A">
    <w:name w:val="3956F516C553489BAE3BC2E40A62E95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5D12E94F72B54E49B60451011C2E60C4">
    <w:name w:val="5D12E94F72B54E49B60451011C2E60C4"/>
  </w:style>
  <w:style w:type="paragraph" w:customStyle="1" w:styleId="F1E07EDDF3A34B5F87F1541803C3557C">
    <w:name w:val="F1E07EDDF3A34B5F87F1541803C3557C"/>
    <w:rsid w:val="00B13E43"/>
  </w:style>
  <w:style w:type="paragraph" w:customStyle="1" w:styleId="E63626F940784010AEE86B40C49DF6F0">
    <w:name w:val="E63626F940784010AEE86B40C49DF6F0"/>
    <w:rsid w:val="00B13E43"/>
  </w:style>
  <w:style w:type="paragraph" w:customStyle="1" w:styleId="FB78A1FE6EA6418DBB2AA7734D7CC0FB">
    <w:name w:val="FB78A1FE6EA6418DBB2AA7734D7CC0FB"/>
    <w:rsid w:val="00B13E43"/>
  </w:style>
  <w:style w:type="paragraph" w:customStyle="1" w:styleId="8B551C944EAA4DC9B13F308CDC9C9245">
    <w:name w:val="8B551C944EAA4DC9B13F308CDC9C9245"/>
    <w:rsid w:val="00B13E43"/>
  </w:style>
  <w:style w:type="paragraph" w:customStyle="1" w:styleId="24F1A2BC63D34EE2B016B29C832B63D9">
    <w:name w:val="24F1A2BC63D34EE2B016B29C832B63D9"/>
    <w:rsid w:val="00B13E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2022-11-21T22:30:00Z</dcterms:created>
  <dcterms:modified xsi:type="dcterms:W3CDTF">2023-03-06T06:14:00Z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